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073B5F" w14:textId="36516A6C" w:rsidR="00CF1A30" w:rsidRPr="0096600C" w:rsidRDefault="00CF1A30">
      <w:pPr>
        <w:pStyle w:val="NoSpacing"/>
        <w:rPr>
          <w:color w:val="00B0F0"/>
        </w:rPr>
      </w:pPr>
    </w:p>
    <w:p w14:paraId="2F1E43C5" w14:textId="77777777" w:rsidR="0087281B" w:rsidRDefault="0087281B">
      <w:pPr>
        <w:pStyle w:val="NoSpacing"/>
      </w:pPr>
    </w:p>
    <w:p w14:paraId="017AA106" w14:textId="2AA38819" w:rsidR="00E847EB" w:rsidRPr="007A79BC" w:rsidRDefault="00E847EB" w:rsidP="00E96347">
      <w:pPr>
        <w:pStyle w:val="NoSpacing"/>
        <w:rPr>
          <w:color w:val="FF0000"/>
          <w:sz w:val="44"/>
          <w:szCs w:val="44"/>
        </w:rPr>
      </w:pPr>
      <w:r>
        <w:t xml:space="preserve">        </w:t>
      </w:r>
    </w:p>
    <w:p w14:paraId="3F21782B" w14:textId="40F2B9D7" w:rsidR="00235D60" w:rsidRDefault="00235D60" w:rsidP="00235D60">
      <w:pPr>
        <w:pStyle w:val="NoSpacing"/>
      </w:pPr>
    </w:p>
    <w:p w14:paraId="6BC004BA" w14:textId="77777777" w:rsidR="00610BAD" w:rsidRPr="00617B4A" w:rsidRDefault="00610BAD">
      <w:pPr>
        <w:rPr>
          <w:color w:val="FF0000"/>
          <w:sz w:val="96"/>
          <w:szCs w:val="96"/>
        </w:rPr>
      </w:pPr>
      <w:r w:rsidRPr="00617B4A">
        <w:rPr>
          <w:color w:val="FF0000"/>
          <w:sz w:val="96"/>
          <w:szCs w:val="96"/>
        </w:rPr>
        <w:t>1.3 Motivation:</w:t>
      </w:r>
    </w:p>
    <w:p w14:paraId="40823188" w14:textId="77777777" w:rsidR="00610BAD" w:rsidRDefault="00610BAD"/>
    <w:p w14:paraId="5DB2FFB4" w14:textId="77777777" w:rsidR="00610BAD" w:rsidRDefault="00610BAD">
      <w:r>
        <w:t xml:space="preserve">The motivation behind the development of </w:t>
      </w:r>
      <w:proofErr w:type="spellStart"/>
      <w:r>
        <w:t>EmpOps</w:t>
      </w:r>
      <w:proofErr w:type="spellEnd"/>
      <w:r>
        <w:t xml:space="preserve"> stems from a combination of personal experiences, industry observations, and a commitment to fostering a more efficient and employee-centric work environment.</w:t>
      </w:r>
    </w:p>
    <w:p w14:paraId="3708794D" w14:textId="77777777" w:rsidR="00610BAD" w:rsidRDefault="00610BAD"/>
    <w:p w14:paraId="5B2261CD" w14:textId="77777777" w:rsidR="00610BAD" w:rsidRPr="00C03B48" w:rsidRDefault="00610BAD">
      <w:pPr>
        <w:rPr>
          <w:color w:val="00B050"/>
          <w:sz w:val="36"/>
          <w:szCs w:val="36"/>
        </w:rPr>
      </w:pPr>
      <w:r w:rsidRPr="00C03B48">
        <w:rPr>
          <w:color w:val="00B050"/>
          <w:sz w:val="36"/>
          <w:szCs w:val="36"/>
        </w:rPr>
        <w:t>★</w:t>
      </w:r>
      <w:r w:rsidRPr="00C03B48">
        <w:rPr>
          <w:color w:val="00B050"/>
          <w:sz w:val="36"/>
          <w:szCs w:val="36"/>
        </w:rPr>
        <w:tab/>
        <w:t>Adversity as Opportunity:</w:t>
      </w:r>
    </w:p>
    <w:p w14:paraId="510EE5B7" w14:textId="77777777" w:rsidR="00610BAD" w:rsidRDefault="00610BAD"/>
    <w:p w14:paraId="438F7B11" w14:textId="7CB74D07" w:rsidR="00610BAD" w:rsidRDefault="00610BAD">
      <w:r>
        <w:t>My personal journey, beginning in 7</w:t>
      </w:r>
      <w:r w:rsidRPr="00610BAD">
        <w:rPr>
          <w:vertAlign w:val="superscript"/>
        </w:rPr>
        <w:t>th</w:t>
      </w:r>
      <w:r>
        <w:t xml:space="preserve"> grade amidst financial struggles, ignited a passion for leveraging technology to address challenges. The lack of formal education didn’t deter me; instead, it fueled my determination to create solutions. </w:t>
      </w:r>
      <w:proofErr w:type="spellStart"/>
      <w:r>
        <w:t>EmpOps</w:t>
      </w:r>
      <w:proofErr w:type="spellEnd"/>
      <w:r>
        <w:t xml:space="preserve"> is a testament to the belief that adversity can be transformed into an opportunity through innovative technology.</w:t>
      </w:r>
    </w:p>
    <w:p w14:paraId="72710FFE" w14:textId="77777777" w:rsidR="00610BAD" w:rsidRDefault="00610BAD"/>
    <w:p w14:paraId="767F74C9" w14:textId="77777777" w:rsidR="00610BAD" w:rsidRPr="00872D56" w:rsidRDefault="00610BAD">
      <w:pPr>
        <w:rPr>
          <w:color w:val="00B050"/>
          <w:sz w:val="40"/>
          <w:szCs w:val="40"/>
        </w:rPr>
      </w:pPr>
      <w:r w:rsidRPr="00872D56">
        <w:rPr>
          <w:color w:val="00B050"/>
          <w:sz w:val="40"/>
          <w:szCs w:val="40"/>
        </w:rPr>
        <w:t>★</w:t>
      </w:r>
      <w:r w:rsidRPr="00872D56">
        <w:rPr>
          <w:color w:val="00B050"/>
          <w:sz w:val="40"/>
          <w:szCs w:val="40"/>
        </w:rPr>
        <w:tab/>
        <w:t>Tech-driven Efficiency:</w:t>
      </w:r>
    </w:p>
    <w:p w14:paraId="12B04A6B" w14:textId="77777777" w:rsidR="00610BAD" w:rsidRDefault="00610BAD"/>
    <w:p w14:paraId="1023A70B" w14:textId="77777777" w:rsidR="00610BAD" w:rsidRDefault="00610BAD">
      <w:r>
        <w:lastRenderedPageBreak/>
        <w:t xml:space="preserve">Observing the inefficiencies in traditional employee management systems, where manual processes often lead to errors and delays, reinforced the need for a tech-driven solution. </w:t>
      </w:r>
      <w:proofErr w:type="spellStart"/>
      <w:r>
        <w:t>EmpOps</w:t>
      </w:r>
      <w:proofErr w:type="spellEnd"/>
      <w:r>
        <w:t xml:space="preserve"> aims to harness the power of technology to streamline workflows, reduce human errors, and enhance overall efficiency in managing the workforce.</w:t>
      </w:r>
    </w:p>
    <w:p w14:paraId="42CBFF01" w14:textId="77777777" w:rsidR="00610BAD" w:rsidRDefault="00610BAD"/>
    <w:p w14:paraId="27029112" w14:textId="77777777" w:rsidR="00610BAD" w:rsidRPr="00872D56" w:rsidRDefault="00610BAD">
      <w:pPr>
        <w:rPr>
          <w:color w:val="00B050"/>
          <w:sz w:val="40"/>
          <w:szCs w:val="40"/>
        </w:rPr>
      </w:pPr>
      <w:r w:rsidRPr="00872D56">
        <w:rPr>
          <w:sz w:val="40"/>
          <w:szCs w:val="40"/>
        </w:rPr>
        <w:t>★</w:t>
      </w:r>
      <w:r w:rsidRPr="00872D56">
        <w:rPr>
          <w:sz w:val="40"/>
          <w:szCs w:val="40"/>
        </w:rPr>
        <w:tab/>
      </w:r>
      <w:r w:rsidRPr="00872D56">
        <w:rPr>
          <w:color w:val="00B050"/>
          <w:sz w:val="40"/>
          <w:szCs w:val="40"/>
        </w:rPr>
        <w:t>Empowering Through Information:</w:t>
      </w:r>
    </w:p>
    <w:p w14:paraId="288432DC" w14:textId="77777777" w:rsidR="00610BAD" w:rsidRDefault="00610BAD"/>
    <w:p w14:paraId="729FFB29" w14:textId="77777777" w:rsidR="00610BAD" w:rsidRDefault="00610BAD">
      <w:r>
        <w:t xml:space="preserve">Recognizing the importance of transparent communication within organizations, </w:t>
      </w:r>
      <w:proofErr w:type="spellStart"/>
      <w:r>
        <w:t>EmpOps</w:t>
      </w:r>
      <w:proofErr w:type="spellEnd"/>
      <w:r>
        <w:t xml:space="preserve"> seeks to empower employees by providing easy access to crucial information. The motivation is to break down communication barriers, ensuring that every team member, from administrators to employees, has timely access to relevant data, announcements, and company information.</w:t>
      </w:r>
    </w:p>
    <w:p w14:paraId="7E733A8B" w14:textId="77777777" w:rsidR="00610BAD" w:rsidRDefault="00610BAD"/>
    <w:p w14:paraId="2599E0DB" w14:textId="77777777" w:rsidR="00610BAD" w:rsidRPr="009A593D" w:rsidRDefault="00610BAD">
      <w:pPr>
        <w:rPr>
          <w:color w:val="00B050"/>
          <w:sz w:val="40"/>
          <w:szCs w:val="40"/>
        </w:rPr>
      </w:pPr>
      <w:r w:rsidRPr="009A593D">
        <w:rPr>
          <w:color w:val="00B050"/>
          <w:sz w:val="40"/>
          <w:szCs w:val="40"/>
        </w:rPr>
        <w:t>★</w:t>
      </w:r>
      <w:r w:rsidRPr="009A593D">
        <w:rPr>
          <w:color w:val="00B050"/>
          <w:sz w:val="40"/>
          <w:szCs w:val="40"/>
        </w:rPr>
        <w:tab/>
        <w:t>Driving Innovation and Collaboration:</w:t>
      </w:r>
    </w:p>
    <w:p w14:paraId="1B53FCDD" w14:textId="77777777" w:rsidR="00610BAD" w:rsidRDefault="00610BAD"/>
    <w:p w14:paraId="001872D2" w14:textId="77777777" w:rsidR="00610BAD" w:rsidRDefault="00610BAD">
      <w:r>
        <w:t xml:space="preserve">In the fast-paced world of technology, organizations need to embrace innovation and collaboration. The motivation behind </w:t>
      </w:r>
      <w:proofErr w:type="spellStart"/>
      <w:r>
        <w:t>EmpOps</w:t>
      </w:r>
      <w:proofErr w:type="spellEnd"/>
      <w:r>
        <w:t xml:space="preserve"> is to create a platform that encourages innovation in employee management practices. By fostering collaboration and providing tools for efficient team coordination, the system aims to contribute to a culture of continuous improvement within the organization.</w:t>
      </w:r>
    </w:p>
    <w:p w14:paraId="44F98F2C" w14:textId="77777777" w:rsidR="00610BAD" w:rsidRDefault="00610BAD"/>
    <w:p w14:paraId="34F65D42" w14:textId="77777777" w:rsidR="00610BAD" w:rsidRPr="00AF0790" w:rsidRDefault="00610BAD">
      <w:pPr>
        <w:rPr>
          <w:color w:val="00B050"/>
          <w:sz w:val="40"/>
          <w:szCs w:val="40"/>
        </w:rPr>
      </w:pPr>
      <w:r w:rsidRPr="00AF0790">
        <w:rPr>
          <w:color w:val="00B050"/>
          <w:sz w:val="40"/>
          <w:szCs w:val="40"/>
        </w:rPr>
        <w:t>★</w:t>
      </w:r>
      <w:r w:rsidRPr="00AF0790">
        <w:rPr>
          <w:color w:val="00B050"/>
          <w:sz w:val="40"/>
          <w:szCs w:val="40"/>
        </w:rPr>
        <w:tab/>
        <w:t>Educational Empowerment:</w:t>
      </w:r>
    </w:p>
    <w:p w14:paraId="6A647F05" w14:textId="77777777" w:rsidR="00610BAD" w:rsidRDefault="00610BAD"/>
    <w:p w14:paraId="2C69DF0D" w14:textId="77777777" w:rsidR="00610BAD" w:rsidRDefault="00610BAD">
      <w:r>
        <w:t xml:space="preserve">Having faced challenges in pursuing formal education, my personal goal is to empower others, especially those with limited resources, to navigate the world of software development. </w:t>
      </w:r>
      <w:proofErr w:type="spellStart"/>
      <w:r>
        <w:t>EmpOps</w:t>
      </w:r>
      <w:proofErr w:type="spellEnd"/>
      <w:r>
        <w:t xml:space="preserve"> aligns with this motivation by providing a platform that not only improves organizational processes but also serves as an educational tool, offering insights into modern software development practices.</w:t>
      </w:r>
    </w:p>
    <w:p w14:paraId="749EAF57" w14:textId="77777777" w:rsidR="00610BAD" w:rsidRDefault="00610BAD"/>
    <w:p w14:paraId="06B99099" w14:textId="77777777" w:rsidR="00610BAD" w:rsidRDefault="00610BAD">
      <w:r>
        <w:t xml:space="preserve">In essence, the motivation behind </w:t>
      </w:r>
      <w:proofErr w:type="spellStart"/>
      <w:r>
        <w:t>EmpOps</w:t>
      </w:r>
      <w:proofErr w:type="spellEnd"/>
      <w:r>
        <w:t xml:space="preserve"> is rooted in the belief that technology can be a catalyst for positive change. By addressing challenges in employee management and fostering a culture of innovation and transparency, </w:t>
      </w:r>
      <w:proofErr w:type="spellStart"/>
      <w:r>
        <w:t>EmpOps</w:t>
      </w:r>
      <w:proofErr w:type="spellEnd"/>
      <w:r>
        <w:t xml:space="preserve"> aims to contribute to the success and growth of organizations while empowering individuals on their journey in the world of technology.</w:t>
      </w:r>
    </w:p>
    <w:p w14:paraId="17ECF7F4" w14:textId="77777777" w:rsidR="00610BAD" w:rsidRDefault="00610BAD"/>
    <w:p w14:paraId="78F11238" w14:textId="77777777" w:rsidR="00610BAD" w:rsidRPr="00D00EC0" w:rsidRDefault="00610BAD">
      <w:pPr>
        <w:rPr>
          <w:color w:val="FF0000"/>
          <w:sz w:val="96"/>
          <w:szCs w:val="96"/>
        </w:rPr>
      </w:pPr>
      <w:r w:rsidRPr="00D00EC0">
        <w:rPr>
          <w:color w:val="FF0000"/>
          <w:sz w:val="96"/>
          <w:szCs w:val="96"/>
        </w:rPr>
        <w:t>1.4 Objective:</w:t>
      </w:r>
    </w:p>
    <w:p w14:paraId="5354F297" w14:textId="77777777" w:rsidR="00610BAD" w:rsidRDefault="00610BAD"/>
    <w:p w14:paraId="7CEB7B9F" w14:textId="77777777" w:rsidR="00610BAD" w:rsidRDefault="00610BAD">
      <w:r w:rsidRPr="00973B27">
        <w:rPr>
          <w:sz w:val="40"/>
          <w:szCs w:val="40"/>
        </w:rPr>
        <w:t xml:space="preserve">1.4.1 </w:t>
      </w:r>
      <w:r w:rsidRPr="00973B27">
        <w:rPr>
          <w:color w:val="C00000"/>
          <w:sz w:val="40"/>
          <w:szCs w:val="40"/>
        </w:rPr>
        <w:t>General Objective</w:t>
      </w:r>
      <w:r>
        <w:t>:</w:t>
      </w:r>
    </w:p>
    <w:p w14:paraId="70F26AC2" w14:textId="77777777" w:rsidR="00610BAD" w:rsidRDefault="00610BAD"/>
    <w:p w14:paraId="1EF6992D" w14:textId="77777777" w:rsidR="00610BAD" w:rsidRDefault="00610BAD">
      <w:r>
        <w:t xml:space="preserve">The general objective of the </w:t>
      </w:r>
      <w:proofErr w:type="spellStart"/>
      <w:r>
        <w:t>EmpOps</w:t>
      </w:r>
      <w:proofErr w:type="spellEnd"/>
      <w:r>
        <w:t xml:space="preserve"> project is to develop a robust and user-friendly Employee Management System that revolutionizes traditional employee administration practices. The system aims to enhance organizational efficiency, communication, and transparency while providing a platform for educational empowerment in the field of software development.</w:t>
      </w:r>
    </w:p>
    <w:p w14:paraId="755F2132" w14:textId="77777777" w:rsidR="00610BAD" w:rsidRDefault="00610BAD"/>
    <w:p w14:paraId="5D8970CD" w14:textId="77777777" w:rsidR="00610BAD" w:rsidRPr="00C113B5" w:rsidRDefault="00610BAD">
      <w:pPr>
        <w:rPr>
          <w:sz w:val="40"/>
          <w:szCs w:val="40"/>
        </w:rPr>
      </w:pPr>
      <w:r w:rsidRPr="00C113B5">
        <w:rPr>
          <w:sz w:val="40"/>
          <w:szCs w:val="40"/>
        </w:rPr>
        <w:lastRenderedPageBreak/>
        <w:t xml:space="preserve">1.4.2 </w:t>
      </w:r>
      <w:r w:rsidRPr="00C113B5">
        <w:rPr>
          <w:color w:val="C00000"/>
          <w:sz w:val="40"/>
          <w:szCs w:val="40"/>
        </w:rPr>
        <w:t>Specific Objectives:</w:t>
      </w:r>
    </w:p>
    <w:p w14:paraId="7CB9490D" w14:textId="77777777" w:rsidR="00610BAD" w:rsidRDefault="00610BAD"/>
    <w:p w14:paraId="6B347D18" w14:textId="77777777" w:rsidR="00610BAD" w:rsidRDefault="00610BAD">
      <w:r>
        <w:t>To meet the general objective we have set the following Specific Objective:</w:t>
      </w:r>
    </w:p>
    <w:p w14:paraId="57AFE7D8" w14:textId="77777777" w:rsidR="00610BAD" w:rsidRDefault="00610BAD"/>
    <w:p w14:paraId="45D23D33" w14:textId="77777777" w:rsidR="002D5507" w:rsidRPr="000C17DE" w:rsidRDefault="00610BAD" w:rsidP="002D5507">
      <w:pPr>
        <w:pStyle w:val="ListParagraph"/>
        <w:numPr>
          <w:ilvl w:val="0"/>
          <w:numId w:val="14"/>
        </w:numPr>
        <w:rPr>
          <w:color w:val="00B0F0"/>
          <w:sz w:val="32"/>
          <w:szCs w:val="32"/>
        </w:rPr>
      </w:pPr>
      <w:r w:rsidRPr="000C17DE">
        <w:rPr>
          <w:color w:val="00B0F0"/>
          <w:sz w:val="32"/>
          <w:szCs w:val="32"/>
        </w:rPr>
        <w:t>Gather Requirements</w:t>
      </w:r>
    </w:p>
    <w:p w14:paraId="490EA3F2" w14:textId="01F8EE15" w:rsidR="002D5507" w:rsidRPr="000C17DE" w:rsidRDefault="00610BAD" w:rsidP="002D5507">
      <w:pPr>
        <w:pStyle w:val="ListParagraph"/>
        <w:numPr>
          <w:ilvl w:val="0"/>
          <w:numId w:val="14"/>
        </w:numPr>
        <w:rPr>
          <w:color w:val="00B0F0"/>
          <w:sz w:val="32"/>
          <w:szCs w:val="32"/>
        </w:rPr>
      </w:pPr>
      <w:r w:rsidRPr="000C17DE">
        <w:rPr>
          <w:color w:val="00B0F0"/>
          <w:sz w:val="32"/>
          <w:szCs w:val="32"/>
        </w:rPr>
        <w:t>Analyze Requirement</w:t>
      </w:r>
    </w:p>
    <w:p w14:paraId="7BFF230E" w14:textId="2788FF86" w:rsidR="00D42D8E" w:rsidRPr="000C17DE" w:rsidRDefault="00610BAD" w:rsidP="002D5507">
      <w:pPr>
        <w:pStyle w:val="ListParagraph"/>
        <w:numPr>
          <w:ilvl w:val="0"/>
          <w:numId w:val="14"/>
        </w:numPr>
        <w:rPr>
          <w:color w:val="00B0F0"/>
          <w:sz w:val="32"/>
          <w:szCs w:val="32"/>
        </w:rPr>
      </w:pPr>
      <w:r w:rsidRPr="000C17DE">
        <w:rPr>
          <w:color w:val="00B0F0"/>
          <w:sz w:val="32"/>
          <w:szCs w:val="32"/>
        </w:rPr>
        <w:t>Design the system</w:t>
      </w:r>
    </w:p>
    <w:p w14:paraId="0FBDD8AF" w14:textId="75D4B3B5" w:rsidR="00610BAD" w:rsidRPr="000C17DE" w:rsidRDefault="00610BAD" w:rsidP="00D42D8E">
      <w:pPr>
        <w:pStyle w:val="ListParagraph"/>
        <w:numPr>
          <w:ilvl w:val="0"/>
          <w:numId w:val="14"/>
        </w:numPr>
        <w:rPr>
          <w:color w:val="00B0F0"/>
          <w:sz w:val="32"/>
          <w:szCs w:val="32"/>
        </w:rPr>
      </w:pPr>
      <w:r w:rsidRPr="000C17DE">
        <w:rPr>
          <w:color w:val="00B0F0"/>
          <w:sz w:val="32"/>
          <w:szCs w:val="32"/>
        </w:rPr>
        <w:t>Implement the system</w:t>
      </w:r>
    </w:p>
    <w:p w14:paraId="6BEA5543" w14:textId="65C57F40" w:rsidR="00610BAD" w:rsidRPr="000C17DE" w:rsidRDefault="00610BAD" w:rsidP="00D42D8E">
      <w:pPr>
        <w:pStyle w:val="ListParagraph"/>
        <w:numPr>
          <w:ilvl w:val="0"/>
          <w:numId w:val="14"/>
        </w:numPr>
        <w:rPr>
          <w:color w:val="00B0F0"/>
          <w:sz w:val="32"/>
          <w:szCs w:val="32"/>
        </w:rPr>
      </w:pPr>
      <w:r w:rsidRPr="000C17DE">
        <w:rPr>
          <w:color w:val="00B0F0"/>
          <w:sz w:val="32"/>
          <w:szCs w:val="32"/>
        </w:rPr>
        <w:t>Test and Deploy the system</w:t>
      </w:r>
    </w:p>
    <w:p w14:paraId="17D5E6FA" w14:textId="77777777" w:rsidR="00610BAD" w:rsidRPr="000C17DE" w:rsidRDefault="00610BAD">
      <w:pPr>
        <w:rPr>
          <w:sz w:val="32"/>
          <w:szCs w:val="32"/>
        </w:rPr>
      </w:pPr>
    </w:p>
    <w:p w14:paraId="040AB89A" w14:textId="77777777" w:rsidR="00610BAD" w:rsidRPr="00CA631F" w:rsidRDefault="00610BAD">
      <w:pPr>
        <w:rPr>
          <w:color w:val="00B050"/>
          <w:sz w:val="40"/>
          <w:szCs w:val="40"/>
        </w:rPr>
      </w:pPr>
      <w:r w:rsidRPr="00CA631F">
        <w:rPr>
          <w:color w:val="00B050"/>
          <w:sz w:val="40"/>
          <w:szCs w:val="40"/>
        </w:rPr>
        <w:t>★ Automation of Employee Management Processes:</w:t>
      </w:r>
    </w:p>
    <w:p w14:paraId="2A588CC4" w14:textId="77777777" w:rsidR="00610BAD" w:rsidRDefault="00610BAD"/>
    <w:p w14:paraId="221D041C" w14:textId="77777777" w:rsidR="00610BAD" w:rsidRDefault="00610BAD">
      <w:r>
        <w:t>Develop modules for user registration, login, and role-based access control to automate the handling of employee data securely.</w:t>
      </w:r>
    </w:p>
    <w:p w14:paraId="4E3375E5" w14:textId="77777777" w:rsidR="00610BAD" w:rsidRDefault="00610BAD"/>
    <w:p w14:paraId="273EB639" w14:textId="5416AD92" w:rsidR="00610BAD" w:rsidRPr="0070021E" w:rsidRDefault="00610BAD" w:rsidP="00610BAD">
      <w:pPr>
        <w:pStyle w:val="ListParagraph"/>
        <w:numPr>
          <w:ilvl w:val="0"/>
          <w:numId w:val="15"/>
        </w:numPr>
        <w:rPr>
          <w:color w:val="00B050"/>
          <w:sz w:val="40"/>
          <w:szCs w:val="40"/>
        </w:rPr>
      </w:pPr>
      <w:r w:rsidRPr="0070021E">
        <w:rPr>
          <w:color w:val="00B050"/>
          <w:sz w:val="40"/>
          <w:szCs w:val="40"/>
        </w:rPr>
        <w:t>Centralized Communication Hub:</w:t>
      </w:r>
    </w:p>
    <w:p w14:paraId="2BE16EFE" w14:textId="77777777" w:rsidR="00610BAD" w:rsidRDefault="00610BAD"/>
    <w:p w14:paraId="026BC84A" w14:textId="4354AEE4" w:rsidR="00610BAD" w:rsidRDefault="00610BAD">
      <w:r>
        <w:t>Implement a comprehensive dashboard displaying essential company information and team-related announcements, facilitating transparent communication across the organization.</w:t>
      </w:r>
    </w:p>
    <w:p w14:paraId="7BEF7354" w14:textId="77777777" w:rsidR="00610BAD" w:rsidRDefault="00610BAD"/>
    <w:p w14:paraId="2C28636B" w14:textId="0CFF0169" w:rsidR="00610BAD" w:rsidRPr="00AD2F54" w:rsidRDefault="00610BAD" w:rsidP="00610BAD">
      <w:pPr>
        <w:pStyle w:val="ListParagraph"/>
        <w:numPr>
          <w:ilvl w:val="0"/>
          <w:numId w:val="15"/>
        </w:numPr>
        <w:rPr>
          <w:color w:val="00B050"/>
          <w:sz w:val="40"/>
          <w:szCs w:val="40"/>
        </w:rPr>
      </w:pPr>
      <w:r w:rsidRPr="00AD2F54">
        <w:rPr>
          <w:color w:val="00B050"/>
          <w:sz w:val="40"/>
          <w:szCs w:val="40"/>
        </w:rPr>
        <w:lastRenderedPageBreak/>
        <w:t>Efficient Employee Information Management:</w:t>
      </w:r>
    </w:p>
    <w:p w14:paraId="247ABAB1" w14:textId="77777777" w:rsidR="00610BAD" w:rsidRDefault="00610BAD"/>
    <w:p w14:paraId="1358E255" w14:textId="77777777" w:rsidR="00610BAD" w:rsidRDefault="00610BAD">
      <w:r>
        <w:t>Create pages for employees, teams, and offices with detailed information, enabling easy navigation and access to relevant data.</w:t>
      </w:r>
    </w:p>
    <w:p w14:paraId="53EF9C09" w14:textId="77777777" w:rsidR="00610BAD" w:rsidRDefault="00610BAD"/>
    <w:p w14:paraId="2A41F836" w14:textId="51E80851" w:rsidR="00610BAD" w:rsidRPr="00364422" w:rsidRDefault="00610BAD" w:rsidP="00610BAD">
      <w:pPr>
        <w:pStyle w:val="ListParagraph"/>
        <w:numPr>
          <w:ilvl w:val="0"/>
          <w:numId w:val="15"/>
        </w:numPr>
        <w:rPr>
          <w:color w:val="00B050"/>
          <w:sz w:val="40"/>
          <w:szCs w:val="40"/>
        </w:rPr>
      </w:pPr>
      <w:r w:rsidRPr="00364422">
        <w:rPr>
          <w:color w:val="00B050"/>
          <w:sz w:val="40"/>
          <w:szCs w:val="40"/>
        </w:rPr>
        <w:t>Streamlined Leave Management System:</w:t>
      </w:r>
    </w:p>
    <w:p w14:paraId="3FDBFB85" w14:textId="77777777" w:rsidR="00610BAD" w:rsidRDefault="00610BAD"/>
    <w:p w14:paraId="754CF73A" w14:textId="77777777" w:rsidR="00610BAD" w:rsidRDefault="00610BAD">
      <w:r>
        <w:t>Design a user-friendly leave management page, including an application form, admin approval/rejection process, and a list of employees on leave.</w:t>
      </w:r>
    </w:p>
    <w:p w14:paraId="24B56B13" w14:textId="77777777" w:rsidR="00610BAD" w:rsidRDefault="00610BAD"/>
    <w:p w14:paraId="5ED98D3E" w14:textId="04411D5F" w:rsidR="00610BAD" w:rsidRPr="00364422" w:rsidRDefault="00610BAD" w:rsidP="00610BAD">
      <w:pPr>
        <w:pStyle w:val="ListParagraph"/>
        <w:numPr>
          <w:ilvl w:val="0"/>
          <w:numId w:val="15"/>
        </w:numPr>
        <w:rPr>
          <w:color w:val="00B050"/>
          <w:sz w:val="40"/>
          <w:szCs w:val="40"/>
        </w:rPr>
      </w:pPr>
      <w:r w:rsidRPr="00364422">
        <w:rPr>
          <w:color w:val="00B050"/>
          <w:sz w:val="40"/>
          <w:szCs w:val="40"/>
        </w:rPr>
        <w:t>Document Repository for Company Policies:</w:t>
      </w:r>
    </w:p>
    <w:p w14:paraId="5B0C7F74" w14:textId="77777777" w:rsidR="00610BAD" w:rsidRDefault="00610BAD"/>
    <w:p w14:paraId="09826F9E" w14:textId="77777777" w:rsidR="00610BAD" w:rsidRDefault="00610BAD">
      <w:r>
        <w:t>Develop a document repository containing important company documents such as privacy policies and rules, ensuring easy accessibility and compliance.</w:t>
      </w:r>
    </w:p>
    <w:p w14:paraId="6C00B825" w14:textId="77777777" w:rsidR="00610BAD" w:rsidRDefault="00610BAD"/>
    <w:p w14:paraId="72A542AC" w14:textId="477AF184" w:rsidR="00610BAD" w:rsidRPr="00364422" w:rsidRDefault="00610BAD" w:rsidP="00610BAD">
      <w:pPr>
        <w:pStyle w:val="ListParagraph"/>
        <w:numPr>
          <w:ilvl w:val="0"/>
          <w:numId w:val="15"/>
        </w:numPr>
        <w:rPr>
          <w:color w:val="00B050"/>
          <w:sz w:val="40"/>
          <w:szCs w:val="40"/>
        </w:rPr>
      </w:pPr>
      <w:r w:rsidRPr="00364422">
        <w:rPr>
          <w:color w:val="00B050"/>
          <w:sz w:val="40"/>
          <w:szCs w:val="40"/>
        </w:rPr>
        <w:t>Interactive Calendar for Task Management:</w:t>
      </w:r>
    </w:p>
    <w:p w14:paraId="48FBBB97" w14:textId="77777777" w:rsidR="00610BAD" w:rsidRDefault="00610BAD"/>
    <w:p w14:paraId="7C587A7A" w14:textId="77777777" w:rsidR="00610BAD" w:rsidRDefault="00610BAD">
      <w:r>
        <w:t>Implement a visually appealing calendar for managing tasks and to-dos, allowing users to add, edit, and delete events directly.</w:t>
      </w:r>
    </w:p>
    <w:p w14:paraId="695F865D" w14:textId="77777777" w:rsidR="00610BAD" w:rsidRDefault="00610BAD"/>
    <w:p w14:paraId="10B29B25" w14:textId="20B11B34" w:rsidR="00610BAD" w:rsidRPr="00055437" w:rsidRDefault="00610BAD" w:rsidP="00610BAD">
      <w:pPr>
        <w:pStyle w:val="ListParagraph"/>
        <w:numPr>
          <w:ilvl w:val="0"/>
          <w:numId w:val="15"/>
        </w:numPr>
        <w:rPr>
          <w:color w:val="00B050"/>
          <w:sz w:val="40"/>
          <w:szCs w:val="40"/>
        </w:rPr>
      </w:pPr>
      <w:r w:rsidRPr="00055437">
        <w:rPr>
          <w:color w:val="00B050"/>
          <w:sz w:val="40"/>
          <w:szCs w:val="40"/>
        </w:rPr>
        <w:t>User Profile Enhancement:</w:t>
      </w:r>
    </w:p>
    <w:p w14:paraId="2EF6897F" w14:textId="77777777" w:rsidR="00610BAD" w:rsidRDefault="00610BAD"/>
    <w:p w14:paraId="4305A9AC" w14:textId="77777777" w:rsidR="00610BAD" w:rsidRDefault="00610BAD">
      <w:r>
        <w:t>Enhance the personal profile page for each employee, allowing for the upload of profile pictures and providing an option to apply for another position within the company.</w:t>
      </w:r>
    </w:p>
    <w:p w14:paraId="4B4B11D6" w14:textId="77777777" w:rsidR="00610BAD" w:rsidRDefault="00610BAD"/>
    <w:p w14:paraId="19F81D3B" w14:textId="5CF29289" w:rsidR="00610BAD" w:rsidRPr="00055437" w:rsidRDefault="00610BAD" w:rsidP="00610BAD">
      <w:pPr>
        <w:pStyle w:val="ListParagraph"/>
        <w:numPr>
          <w:ilvl w:val="0"/>
          <w:numId w:val="15"/>
        </w:numPr>
        <w:rPr>
          <w:color w:val="00B050"/>
          <w:sz w:val="40"/>
          <w:szCs w:val="40"/>
        </w:rPr>
      </w:pPr>
      <w:r w:rsidRPr="00055437">
        <w:rPr>
          <w:color w:val="00B050"/>
          <w:sz w:val="40"/>
          <w:szCs w:val="40"/>
        </w:rPr>
        <w:t>Settings for Administrative Control:</w:t>
      </w:r>
    </w:p>
    <w:p w14:paraId="5E8615C8" w14:textId="77777777" w:rsidR="00610BAD" w:rsidRPr="00055437" w:rsidRDefault="00610BAD">
      <w:pPr>
        <w:rPr>
          <w:sz w:val="40"/>
          <w:szCs w:val="40"/>
        </w:rPr>
      </w:pPr>
    </w:p>
    <w:p w14:paraId="58FE8015" w14:textId="77777777" w:rsidR="00610BAD" w:rsidRDefault="00610BAD">
      <w:r>
        <w:t>Provide settings allowing administrators to change the company name and URL, ensuring flexibility and adaptability to organizational changes.</w:t>
      </w:r>
    </w:p>
    <w:p w14:paraId="114FDD1B" w14:textId="77777777" w:rsidR="00055437" w:rsidRPr="00BC5636" w:rsidRDefault="00055437" w:rsidP="000443D8">
      <w:pPr>
        <w:pStyle w:val="ListParagraph"/>
        <w:numPr>
          <w:ilvl w:val="0"/>
          <w:numId w:val="15"/>
        </w:numPr>
        <w:rPr>
          <w:color w:val="00B050"/>
          <w:sz w:val="40"/>
          <w:szCs w:val="40"/>
        </w:rPr>
      </w:pPr>
      <w:r w:rsidRPr="00BC5636">
        <w:rPr>
          <w:color w:val="00B050"/>
          <w:sz w:val="40"/>
          <w:szCs w:val="40"/>
        </w:rPr>
        <w:t>Empowerment Through Platform Usage:</w:t>
      </w:r>
    </w:p>
    <w:p w14:paraId="3FE21DDD" w14:textId="77777777" w:rsidR="00055437" w:rsidRPr="00BC5636" w:rsidRDefault="00055437" w:rsidP="000443D8">
      <w:pPr>
        <w:rPr>
          <w:sz w:val="40"/>
          <w:szCs w:val="40"/>
        </w:rPr>
      </w:pPr>
    </w:p>
    <w:p w14:paraId="36848B15" w14:textId="77777777" w:rsidR="00610BAD" w:rsidRDefault="00610BAD"/>
    <w:p w14:paraId="43E40F3F" w14:textId="77777777" w:rsidR="00E108AF" w:rsidRPr="00000DA5" w:rsidRDefault="00610BAD" w:rsidP="00055437">
      <w:pPr>
        <w:pStyle w:val="ListParagraph"/>
        <w:numPr>
          <w:ilvl w:val="0"/>
          <w:numId w:val="15"/>
        </w:numPr>
        <w:rPr>
          <w:sz w:val="40"/>
          <w:szCs w:val="40"/>
        </w:rPr>
      </w:pPr>
      <w:r w:rsidRPr="00000DA5">
        <w:rPr>
          <w:color w:val="00B050"/>
          <w:sz w:val="40"/>
          <w:szCs w:val="40"/>
        </w:rPr>
        <w:t>Educational Integrate</w:t>
      </w:r>
      <w:r w:rsidR="00E108AF" w:rsidRPr="00000DA5">
        <w:rPr>
          <w:color w:val="00B050"/>
          <w:sz w:val="40"/>
          <w:szCs w:val="40"/>
        </w:rPr>
        <w:t xml:space="preserve">: </w:t>
      </w:r>
    </w:p>
    <w:p w14:paraId="19760860" w14:textId="154CF1C7" w:rsidR="00610BAD" w:rsidRDefault="00610BAD" w:rsidP="00E108AF">
      <w:pPr>
        <w:pStyle w:val="ListParagraph"/>
        <w:ind w:left="1080" w:firstLine="0"/>
      </w:pPr>
      <w:r>
        <w:t>educational elements within the system to empower users with insights into modern software development practices, aligning with the goal of educational empowerment.</w:t>
      </w:r>
    </w:p>
    <w:p w14:paraId="602C0DDC" w14:textId="77777777" w:rsidR="00610BAD" w:rsidRDefault="00610BAD"/>
    <w:p w14:paraId="151C999A" w14:textId="5CB739AB" w:rsidR="00610BAD" w:rsidRPr="00BC5636" w:rsidRDefault="00610BAD" w:rsidP="00610BAD">
      <w:pPr>
        <w:pStyle w:val="ListParagraph"/>
        <w:numPr>
          <w:ilvl w:val="0"/>
          <w:numId w:val="15"/>
        </w:numPr>
        <w:rPr>
          <w:color w:val="00B050"/>
          <w:sz w:val="40"/>
          <w:szCs w:val="40"/>
        </w:rPr>
      </w:pPr>
      <w:r w:rsidRPr="00BC5636">
        <w:rPr>
          <w:color w:val="00B050"/>
          <w:sz w:val="40"/>
          <w:szCs w:val="40"/>
        </w:rPr>
        <w:t>Team Collaboration and Coordination:</w:t>
      </w:r>
    </w:p>
    <w:p w14:paraId="053D52E9" w14:textId="77777777" w:rsidR="00610BAD" w:rsidRPr="00B40D93" w:rsidRDefault="00610BAD">
      <w:pPr>
        <w:rPr>
          <w:color w:val="00B050"/>
        </w:rPr>
      </w:pPr>
    </w:p>
    <w:p w14:paraId="1CA25D55" w14:textId="42C4DB6F" w:rsidR="00610BAD" w:rsidRDefault="00610BAD">
      <w:r>
        <w:t>Facilitate efficient team coordination by providing team leaders with access to their team’s information, creating a conducive environment for collaboration.</w:t>
      </w:r>
    </w:p>
    <w:p w14:paraId="1BE3518F" w14:textId="77777777" w:rsidR="00610BAD" w:rsidRDefault="00610BAD"/>
    <w:p w14:paraId="7ABC9FF4" w14:textId="77777777" w:rsidR="00610BAD" w:rsidRDefault="00610BAD">
      <w:r w:rsidRPr="00000DA5">
        <w:rPr>
          <w:color w:val="000000" w:themeColor="text2"/>
        </w:rPr>
        <w:lastRenderedPageBreak/>
        <w:t>These specific objectives</w:t>
      </w:r>
      <w:r w:rsidRPr="00B40D93">
        <w:rPr>
          <w:color w:val="00B050"/>
        </w:rPr>
        <w:t xml:space="preserve"> </w:t>
      </w:r>
      <w:r>
        <w:t xml:space="preserve">collectively aim to develop </w:t>
      </w:r>
      <w:proofErr w:type="spellStart"/>
      <w:r>
        <w:t>EmpOps</w:t>
      </w:r>
      <w:proofErr w:type="spellEnd"/>
      <w:r>
        <w:t xml:space="preserve"> as a comprehensive Employee Management System, addressing the identified challenges and contributing to the overall improvement of organizational processes and educational empowerment in the tech community.</w:t>
      </w:r>
    </w:p>
    <w:p w14:paraId="31515F02" w14:textId="77777777" w:rsidR="00610BAD" w:rsidRDefault="00610BAD"/>
    <w:p w14:paraId="19B6A3E0" w14:textId="77777777" w:rsidR="00610BAD" w:rsidRDefault="00610BAD"/>
    <w:p w14:paraId="3989E56D" w14:textId="77777777" w:rsidR="00E27A36" w:rsidRDefault="00E27A36"/>
    <w:sectPr w:rsidR="00E27A36">
      <w:headerReference w:type="default" r:id="rId9"/>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BCFF0F" w14:textId="77777777" w:rsidR="00DB7395" w:rsidRDefault="00DB7395">
      <w:pPr>
        <w:spacing w:line="240" w:lineRule="auto"/>
      </w:pPr>
      <w:r>
        <w:separator/>
      </w:r>
    </w:p>
  </w:endnote>
  <w:endnote w:type="continuationSeparator" w:id="0">
    <w:p w14:paraId="25DD40F9" w14:textId="77777777" w:rsidR="00DB7395" w:rsidRDefault="00DB739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0A72D3" w14:textId="77777777" w:rsidR="00DB7395" w:rsidRDefault="00DB7395">
      <w:pPr>
        <w:spacing w:line="240" w:lineRule="auto"/>
      </w:pPr>
      <w:r>
        <w:separator/>
      </w:r>
    </w:p>
  </w:footnote>
  <w:footnote w:type="continuationSeparator" w:id="0">
    <w:p w14:paraId="2DD8E677" w14:textId="77777777" w:rsidR="00DB7395" w:rsidRDefault="00DB739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4BC0D7" w14:textId="77777777" w:rsidR="00E27A36" w:rsidRDefault="00350F7E">
    <w:pPr>
      <w:pStyle w:val="Header"/>
    </w:pPr>
    <w:sdt>
      <w:sdtPr>
        <w:id w:val="1568531701"/>
        <w:placeholder>
          <w:docPart w:val="2F125A281BC85E4CB556768FBD18F33D"/>
        </w:placeholder>
        <w:showingPlcHdr/>
        <w:dataBinding w:prefixMappings="xmlns:ns0='http://schemas.microsoft.com/office/2006/coverPageProps' " w:xpath="/ns0:CoverPageProperties[1]/ns0:Abstract[1]" w:storeItemID="{55AF091B-3C7A-41E3-B477-F2FDAA23CFDA}"/>
        <w15:appearance w15:val="hidden"/>
        <w:text/>
      </w:sdtPr>
      <w:sdtEndPr/>
      <w:sdtContent>
        <w:r>
          <w:t>[Last Name]</w:t>
        </w:r>
      </w:sdtContent>
    </w:sdt>
    <w:r>
      <w:t xml:space="preserve"> </w:t>
    </w:r>
    <w:r>
      <w:fldChar w:fldCharType="begin"/>
    </w:r>
    <w:r>
      <w:instrText xml:space="preserve"> PAGE   \* MERGEFORMAT </w:instrText>
    </w:r>
    <w:r>
      <w:fldChar w:fldCharType="separate"/>
    </w:r>
    <w:r>
      <w:rPr>
        <w:noProof/>
      </w:rPr>
      <w:t>2</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F9C677" w14:textId="77777777" w:rsidR="00E27A36" w:rsidRDefault="00350F7E">
    <w:pPr>
      <w:pStyle w:val="Header"/>
    </w:pPr>
    <w:sdt>
      <w:sdtPr>
        <w:id w:val="-348181431"/>
        <w:placeholder>
          <w:docPart w:val="C01DB019B8B7BE41913D92EDBFE62C03"/>
        </w:placeholder>
        <w:showingPlcHdr/>
        <w:dataBinding w:prefixMappings="xmlns:ns0='http://schemas.microsoft.com/office/2006/coverPageProps' " w:xpath="/ns0:CoverPageProperties[1]/ns0:Abstract[1]" w:storeItemID="{55AF091B-3C7A-41E3-B477-F2FDAA23CFDA}"/>
        <w15:appearance w15:val="hidden"/>
        <w:text/>
      </w:sdtPr>
      <w:sdtEndPr/>
      <w:sdtContent>
        <w:r>
          <w:t>[Last Name]</w:t>
        </w:r>
      </w:sdtContent>
    </w:sdt>
    <w:r>
      <w:t xml:space="preserve"> </w:t>
    </w:r>
    <w:r>
      <w:fldChar w:fldCharType="begin"/>
    </w:r>
    <w:r>
      <w:instrText xml:space="preserve"> PAGE   \* MERGEFORMAT </w:instrText>
    </w:r>
    <w:r>
      <w:fldChar w:fldCharType="separate"/>
    </w:r>
    <w:r>
      <w:rPr>
        <w:noProof/>
      </w:rPr>
      <w:t>1</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5B1B5787"/>
    <w:multiLevelType w:val="multilevel"/>
    <w:tmpl w:val="4572ABF8"/>
    <w:numStyleLink w:val="MLAOutline"/>
  </w:abstractNum>
  <w:abstractNum w:abstractNumId="13" w15:restartNumberingAfterBreak="0">
    <w:nsid w:val="5C5C701C"/>
    <w:multiLevelType w:val="hybridMultilevel"/>
    <w:tmpl w:val="624ECBE2"/>
    <w:lvl w:ilvl="0" w:tplc="FFFFFFF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C7175AE"/>
    <w:multiLevelType w:val="hybridMultilevel"/>
    <w:tmpl w:val="E29E4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F1E1122"/>
    <w:multiLevelType w:val="hybridMultilevel"/>
    <w:tmpl w:val="E6D29586"/>
    <w:lvl w:ilvl="0" w:tplc="FFFFFFF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387726295">
    <w:abstractNumId w:val="9"/>
  </w:num>
  <w:num w:numId="2" w16cid:durableId="1519931577">
    <w:abstractNumId w:val="7"/>
  </w:num>
  <w:num w:numId="3" w16cid:durableId="1712681707">
    <w:abstractNumId w:val="6"/>
  </w:num>
  <w:num w:numId="4" w16cid:durableId="884488057">
    <w:abstractNumId w:val="5"/>
  </w:num>
  <w:num w:numId="5" w16cid:durableId="828911963">
    <w:abstractNumId w:val="4"/>
  </w:num>
  <w:num w:numId="6" w16cid:durableId="636955338">
    <w:abstractNumId w:val="8"/>
  </w:num>
  <w:num w:numId="7" w16cid:durableId="65495190">
    <w:abstractNumId w:val="3"/>
  </w:num>
  <w:num w:numId="8" w16cid:durableId="1340424873">
    <w:abstractNumId w:val="2"/>
  </w:num>
  <w:num w:numId="9" w16cid:durableId="540167603">
    <w:abstractNumId w:val="1"/>
  </w:num>
  <w:num w:numId="10" w16cid:durableId="1641571105">
    <w:abstractNumId w:val="0"/>
  </w:num>
  <w:num w:numId="11" w16cid:durableId="776019856">
    <w:abstractNumId w:val="10"/>
  </w:num>
  <w:num w:numId="12" w16cid:durableId="36975887">
    <w:abstractNumId w:val="11"/>
  </w:num>
  <w:num w:numId="13" w16cid:durableId="1261331601">
    <w:abstractNumId w:val="12"/>
  </w:num>
  <w:num w:numId="14" w16cid:durableId="897980121">
    <w:abstractNumId w:val="13"/>
  </w:num>
  <w:num w:numId="15" w16cid:durableId="2013214993">
    <w:abstractNumId w:val="15"/>
  </w:num>
  <w:num w:numId="16" w16cid:durableId="139882299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
  <w:proofState w:spelling="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6F34"/>
    <w:rsid w:val="00000DA5"/>
    <w:rsid w:val="00055437"/>
    <w:rsid w:val="000C17DE"/>
    <w:rsid w:val="000D3AA8"/>
    <w:rsid w:val="00172C9B"/>
    <w:rsid w:val="00235D60"/>
    <w:rsid w:val="002D5507"/>
    <w:rsid w:val="0033293B"/>
    <w:rsid w:val="00350F7E"/>
    <w:rsid w:val="00364422"/>
    <w:rsid w:val="00442E22"/>
    <w:rsid w:val="0047222B"/>
    <w:rsid w:val="00585CCB"/>
    <w:rsid w:val="00610BAD"/>
    <w:rsid w:val="00617B4A"/>
    <w:rsid w:val="006D1E17"/>
    <w:rsid w:val="006F36D2"/>
    <w:rsid w:val="0070021E"/>
    <w:rsid w:val="00770606"/>
    <w:rsid w:val="007A79BC"/>
    <w:rsid w:val="007D0DC6"/>
    <w:rsid w:val="0087281B"/>
    <w:rsid w:val="00872D56"/>
    <w:rsid w:val="00886E34"/>
    <w:rsid w:val="008D143B"/>
    <w:rsid w:val="00911C93"/>
    <w:rsid w:val="0096600C"/>
    <w:rsid w:val="00973B27"/>
    <w:rsid w:val="009A593D"/>
    <w:rsid w:val="009D0BE0"/>
    <w:rsid w:val="009E6F92"/>
    <w:rsid w:val="00A35211"/>
    <w:rsid w:val="00AD2F54"/>
    <w:rsid w:val="00AD6019"/>
    <w:rsid w:val="00AF0790"/>
    <w:rsid w:val="00B40D93"/>
    <w:rsid w:val="00BC5636"/>
    <w:rsid w:val="00C03B48"/>
    <w:rsid w:val="00C113B5"/>
    <w:rsid w:val="00C23FEE"/>
    <w:rsid w:val="00C85824"/>
    <w:rsid w:val="00CA631F"/>
    <w:rsid w:val="00CF1A30"/>
    <w:rsid w:val="00D00EC0"/>
    <w:rsid w:val="00D06F34"/>
    <w:rsid w:val="00D27D1D"/>
    <w:rsid w:val="00D42D8E"/>
    <w:rsid w:val="00DB7395"/>
    <w:rsid w:val="00E108AF"/>
    <w:rsid w:val="00E27A36"/>
    <w:rsid w:val="00E3532D"/>
    <w:rsid w:val="00E847EB"/>
    <w:rsid w:val="00E963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2932D9"/>
  <w15:chartTrackingRefBased/>
  <w15:docId w15:val="{FD962E94-C6D5-4641-9E37-6D4AD273B9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Heading1">
    <w:name w:val="heading 1"/>
    <w:basedOn w:val="Normal"/>
    <w:next w:val="Normal"/>
    <w:link w:val="Heading1Char"/>
    <w:uiPriority w:val="9"/>
    <w:qFormat/>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qFormat/>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paragraph" w:styleId="Bibliography">
    <w:name w:val="Bibliography"/>
    <w:basedOn w:val="Normal"/>
    <w:next w:val="Normal"/>
    <w:uiPriority w:val="37"/>
    <w:unhideWhenUsed/>
    <w:qFormat/>
    <w:pPr>
      <w:ind w:firstLine="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customStyle="1" w:styleId="TableTitle">
    <w:name w:val="Table Title"/>
    <w:basedOn w:val="Normal"/>
    <w:next w:val="Normal"/>
    <w:uiPriority w:val="3"/>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0"/>
      <w:szCs w:val="20"/>
    </w:rPr>
  </w:style>
  <w:style w:type="character" w:customStyle="1" w:styleId="MacroTextChar">
    <w:name w:val="Macro Text Char"/>
    <w:basedOn w:val="DefaultParagraphFont"/>
    <w:link w:val="MacroText"/>
    <w:uiPriority w:val="99"/>
    <w:semiHidden/>
    <w:rPr>
      <w:rFonts w:ascii="Consolas" w:hAnsi="Consolas" w:cs="Consolas"/>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sz w:val="21"/>
      <w:szCs w:val="21"/>
    </w:rPr>
  </w:style>
  <w:style w:type="paragraph" w:styleId="Quote">
    <w:name w:val="Quote"/>
    <w:basedOn w:val="Normal"/>
    <w:next w:val="Normal"/>
    <w:link w:val="QuoteChar"/>
    <w:uiPriority w:val="5"/>
    <w:qFormat/>
    <w:pPr>
      <w:ind w:left="1440" w:firstLine="0"/>
    </w:pPr>
  </w:style>
  <w:style w:type="character" w:customStyle="1" w:styleId="QuoteChar">
    <w:name w:val="Quote Char"/>
    <w:basedOn w:val="DefaultParagraphFont"/>
    <w:link w:val="Quote"/>
    <w:uiPriority w:val="5"/>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2"/>
    <w:qFormat/>
    <w:pPr>
      <w:ind w:firstLine="0"/>
      <w:jc w:val="center"/>
    </w:pPr>
    <w:rPr>
      <w:rFonts w:asciiTheme="majorHAnsi" w:eastAsiaTheme="majorEastAsia" w:hAnsiTheme="majorHAnsi" w:cstheme="majorBidi"/>
      <w:spacing w:val="-10"/>
      <w:kern w:val="28"/>
    </w:rPr>
  </w:style>
  <w:style w:type="character" w:customStyle="1" w:styleId="TitleChar">
    <w:name w:val="Title Char"/>
    <w:basedOn w:val="DefaultParagraphFont"/>
    <w:link w:val="Title"/>
    <w:uiPriority w:val="2"/>
    <w:rPr>
      <w:rFonts w:asciiTheme="majorHAnsi" w:eastAsiaTheme="majorEastAsia" w:hAnsiTheme="majorHAnsi" w:cstheme="majorBidi"/>
      <w:spacing w:val="-10"/>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Pr>
      <w:color w:val="808080"/>
    </w:rPr>
  </w:style>
  <w:style w:type="character" w:styleId="Emphasis">
    <w:name w:val="Emphasis"/>
    <w:basedOn w:val="DefaultParagraphFont"/>
    <w:uiPriority w:val="2"/>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4"/>
    <w:qFormat/>
    <w:pPr>
      <w:spacing w:before="240"/>
    </w:pPr>
  </w:style>
  <w:style w:type="paragraph" w:customStyle="1" w:styleId="TableNote">
    <w:name w:val="Table Note"/>
    <w:basedOn w:val="Normal"/>
    <w:uiPriority w:val="4"/>
    <w:qFormat/>
    <w:pPr>
      <w:numPr>
        <w:numId w:val="11"/>
      </w:numPr>
    </w:pPr>
  </w:style>
  <w:style w:type="paragraph" w:customStyle="1" w:styleId="SectionTitle">
    <w:name w:val="Section Title"/>
    <w:basedOn w:val="Normal"/>
    <w:next w:val="Normal"/>
    <w:uiPriority w:val="3"/>
    <w:qFormat/>
    <w:pPr>
      <w:pageBreakBefore/>
      <w:ind w:firstLine="0"/>
      <w:jc w:val="center"/>
      <w:outlineLvl w:val="0"/>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style>
  <w:style w:type="paragraph" w:styleId="ListParagraph">
    <w:name w:val="List Paragraph"/>
    <w:basedOn w:val="Normal"/>
    <w:uiPriority w:val="34"/>
    <w:unhideWhenUsed/>
    <w:qFormat/>
    <w:rsid w:val="00610B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 /><Relationship Id="rId13" Type="http://schemas.openxmlformats.org/officeDocument/2006/relationships/theme" Target="theme/theme1.xml" /><Relationship Id="rId3" Type="http://schemas.openxmlformats.org/officeDocument/2006/relationships/numbering" Target="numbering.xml" /><Relationship Id="rId7" Type="http://schemas.openxmlformats.org/officeDocument/2006/relationships/footnotes" Target="footnotes.xml" /><Relationship Id="rId12" Type="http://schemas.openxmlformats.org/officeDocument/2006/relationships/glossaryDocument" Target="glossary/document.xml" /><Relationship Id="rId2" Type="http://schemas.openxmlformats.org/officeDocument/2006/relationships/customXml" Target="../customXml/item2.xml" /><Relationship Id="rId1" Type="http://schemas.openxmlformats.org/officeDocument/2006/relationships/customXml" Target="../customXml/item1.xml" /><Relationship Id="rId6" Type="http://schemas.openxmlformats.org/officeDocument/2006/relationships/webSettings" Target="webSettings.xml" /><Relationship Id="rId11" Type="http://schemas.openxmlformats.org/officeDocument/2006/relationships/fontTable" Target="fontTable.xml" /><Relationship Id="rId5" Type="http://schemas.openxmlformats.org/officeDocument/2006/relationships/settings" Target="settings.xml" /><Relationship Id="rId10" Type="http://schemas.openxmlformats.org/officeDocument/2006/relationships/header" Target="header2.xml" /><Relationship Id="rId4" Type="http://schemas.openxmlformats.org/officeDocument/2006/relationships/styles" Target="styles.xml" /><Relationship Id="rId9" Type="http://schemas.openxmlformats.org/officeDocument/2006/relationships/header" Target="header1.xml" /></Relationships>
</file>

<file path=word/_rels/settings.xml.rels><?xml version="1.0" encoding="UTF-8" standalone="yes"?>
<Relationships xmlns="http://schemas.openxmlformats.org/package/2006/relationships"><Relationship Id="rId1" Type="http://schemas.openxmlformats.org/officeDocument/2006/relationships/attachedTemplate" Target="%7bEF38B474-B7C0-0143-B705-2347907230AE%7dtf50002068.dotx" TargetMode="External"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F125A281BC85E4CB556768FBD18F33D"/>
        <w:category>
          <w:name w:val="General"/>
          <w:gallery w:val="placeholder"/>
        </w:category>
        <w:types>
          <w:type w:val="bbPlcHdr"/>
        </w:types>
        <w:behaviors>
          <w:behavior w:val="content"/>
        </w:behaviors>
        <w:guid w:val="{5E903728-6C35-0E44-9D6C-81895A67F310}"/>
      </w:docPartPr>
      <w:docPartBody>
        <w:p w:rsidR="00191176" w:rsidRDefault="00191176">
          <w:pPr>
            <w:pStyle w:val="2F125A281BC85E4CB556768FBD18F33D"/>
          </w:pPr>
          <w:r>
            <w:t>Row Heading</w:t>
          </w:r>
        </w:p>
      </w:docPartBody>
    </w:docPart>
    <w:docPart>
      <w:docPartPr>
        <w:name w:val="C01DB019B8B7BE41913D92EDBFE62C03"/>
        <w:category>
          <w:name w:val="General"/>
          <w:gallery w:val="placeholder"/>
        </w:category>
        <w:types>
          <w:type w:val="bbPlcHdr"/>
        </w:types>
        <w:behaviors>
          <w:behavior w:val="content"/>
        </w:behaviors>
        <w:guid w:val="{E0625486-6093-E547-8906-C404EC0D77D1}"/>
      </w:docPartPr>
      <w:docPartBody>
        <w:p w:rsidR="00191176" w:rsidRDefault="00191176">
          <w:pPr>
            <w:pStyle w:val="C01DB019B8B7BE41913D92EDBFE62C03"/>
          </w:pPr>
          <w:r>
            <w:t>Row Heading</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64FF"/>
    <w:rsid w:val="00191176"/>
    <w:rsid w:val="007F64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
    <w:qFormat/>
    <w:rPr>
      <w:i/>
      <w:iCs/>
    </w:rPr>
  </w:style>
  <w:style w:type="paragraph" w:customStyle="1" w:styleId="2F125A281BC85E4CB556768FBD18F33D">
    <w:name w:val="2F125A281BC85E4CB556768FBD18F33D"/>
  </w:style>
  <w:style w:type="paragraph" w:customStyle="1" w:styleId="C01DB019B8B7BE41913D92EDBFE62C03">
    <w:name w:val="C01DB019B8B7BE41913D92EDBFE62C03"/>
  </w:style>
  <w:style w:type="paragraph" w:styleId="Bibliography">
    <w:name w:val="Bibliography"/>
    <w:basedOn w:val="Normal"/>
    <w:next w:val="Normal"/>
    <w:uiPriority w:val="37"/>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 /></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2597082-B349-43B0-B21E-87F724ED6E30}">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%7bEF38B474-B7C0-0143-B705-2347907230AE%7dtf50002068.dotx</Template>
  <TotalTime>0</TotalTime>
  <Pages>7</Pages>
  <Words>804</Words>
  <Characters>4587</Characters>
  <Application>Microsoft Office Word</Application>
  <DocSecurity>0</DocSecurity>
  <Lines>38</Lines>
  <Paragraphs>10</Paragraphs>
  <ScaleCrop>false</ScaleCrop>
  <Company/>
  <LinksUpToDate>false</LinksUpToDate>
  <CharactersWithSpaces>5381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User</dc:creator>
  <cp:keywords/>
  <cp:lastModifiedBy>Guest User</cp:lastModifiedBy>
  <cp:revision>2</cp:revision>
  <dcterms:created xsi:type="dcterms:W3CDTF">2024-02-09T17:59:00Z</dcterms:created>
  <dcterms:modified xsi:type="dcterms:W3CDTF">2024-02-09T17:59:00Z</dcterms:modified>
</cp:coreProperties>
</file>